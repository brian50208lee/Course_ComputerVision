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B21FF" w14:textId="77777777" w:rsidR="004101E5" w:rsidRDefault="00D200A0">
      <w:pPr>
        <w:pStyle w:val="Heading1"/>
      </w:pPr>
      <w:r>
        <w:t>Computer Vision Hw1 Report</w:t>
      </w:r>
    </w:p>
    <w:sdt>
      <w:sdtPr>
        <w:id w:val="-1461253836"/>
        <w:placeholder>
          <w:docPart w:val="507C3A30C3FDBA47BE496B605C1567C4"/>
        </w:placeholder>
        <w:temporary/>
        <w:showingPlcHdr/>
        <w15:appearance w15:val="hidden"/>
      </w:sdtPr>
      <w:sdtEndPr/>
      <w:sdtContent>
        <w:p w14:paraId="3A342AEC" w14:textId="77777777" w:rsidR="004101E5" w:rsidRDefault="00693253">
          <w:pPr>
            <w:pStyle w:val="ListBullet"/>
          </w:pPr>
          <w:r>
            <w:t>To take notes, just tap here and start typing.</w:t>
          </w:r>
        </w:p>
        <w:p w14:paraId="7E5F802A" w14:textId="77777777" w:rsidR="004101E5" w:rsidRDefault="00693253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14:paraId="30C4C2B2" w14:textId="77777777" w:rsidR="004101E5" w:rsidRDefault="004101E5">
      <w:pPr>
        <w:pStyle w:val="Heading2"/>
      </w:pPr>
      <w:bookmarkStart w:id="0" w:name="_GoBack"/>
      <w:bookmarkEnd w:id="0"/>
    </w:p>
    <w:sectPr w:rsidR="004101E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CC01F" w14:textId="77777777" w:rsidR="00693253" w:rsidRDefault="00693253">
      <w:r>
        <w:separator/>
      </w:r>
    </w:p>
    <w:p w14:paraId="38B343BF" w14:textId="77777777" w:rsidR="00693253" w:rsidRDefault="00693253"/>
  </w:endnote>
  <w:endnote w:type="continuationSeparator" w:id="0">
    <w:p w14:paraId="7B9AEF81" w14:textId="77777777" w:rsidR="00693253" w:rsidRDefault="00693253">
      <w:r>
        <w:continuationSeparator/>
      </w:r>
    </w:p>
    <w:p w14:paraId="01E333AF" w14:textId="77777777" w:rsidR="00693253" w:rsidRDefault="006932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40F9F" w14:textId="77777777" w:rsidR="00693253" w:rsidRDefault="00693253">
      <w:r>
        <w:separator/>
      </w:r>
    </w:p>
    <w:p w14:paraId="2A6840E5" w14:textId="77777777" w:rsidR="00693253" w:rsidRDefault="00693253"/>
  </w:footnote>
  <w:footnote w:type="continuationSeparator" w:id="0">
    <w:p w14:paraId="7F1A1EA9" w14:textId="77777777" w:rsidR="00693253" w:rsidRDefault="00693253">
      <w:r>
        <w:continuationSeparator/>
      </w:r>
    </w:p>
    <w:p w14:paraId="28173601" w14:textId="77777777" w:rsidR="00693253" w:rsidRDefault="0069325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A0"/>
    <w:rsid w:val="004101E5"/>
    <w:rsid w:val="00693253"/>
    <w:rsid w:val="00D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elab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7C3A30C3FDBA47BE496B605C156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453C0-2BD9-1841-89FA-7678781DF1F1}"/>
      </w:docPartPr>
      <w:docPartBody>
        <w:p w:rsidR="00300C3A" w:rsidRDefault="0042041A">
          <w:pPr>
            <w:pStyle w:val="ListBullet"/>
          </w:pPr>
          <w:r>
            <w:t>To take notes, just tap here and start typing.</w:t>
          </w:r>
        </w:p>
        <w:p w:rsidR="00000000" w:rsidRDefault="0042041A">
          <w:pPr>
            <w:pStyle w:val="507C3A30C3FDBA47BE496B605C1567C4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1A"/>
    <w:rsid w:val="004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DCC299CFD1E4DA1638D077F22DE80">
    <w:name w:val="12CDCC299CFD1E4DA1638D077F22DE8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507C3A30C3FDBA47BE496B605C1567C4">
    <w:name w:val="507C3A30C3FDBA47BE496B605C156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2016-09-26T06:44:00Z</dcterms:created>
  <dcterms:modified xsi:type="dcterms:W3CDTF">2016-09-26T06:46:00Z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